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2.0.0 -->
  <w:body>
    <w:p/>
    <w:sectPr w:rsidSect="00DA7A2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680" w:bottom="1440" w:left="680" w:header="567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oNotTrackMoves/>
  <w:defaultTabStop w:val="720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8438E"/>
    <w:rPr>
      <w:rFonts w:ascii="Arial" w:hAnsi="Arial" w:eastAsiaTheme="minorHAnsi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102824\AppData\Local\Temp\TD_80\prdc-pa001qci1v\6adc4734\Reports\TemplateCreator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Finkelstein, Daniel</dc:creator>
  <cp:lastModifiedBy>Finkelstein, Daniel</cp:lastModifiedBy>
  <cp:revision>18</cp:revision>
  <dcterms:created xsi:type="dcterms:W3CDTF">2010-06-07T10:48:00Z</dcterms:created>
  <dcterms:modified xsi:type="dcterms:W3CDTF">2010-07-15T11:58:00Z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attachment</vt:lpwstr>
  </property>
</Properties>
</file>